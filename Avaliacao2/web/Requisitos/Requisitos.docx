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77" w:rsidRDefault="00440077">
      <w:pPr>
        <w:pStyle w:val="Standard"/>
      </w:pPr>
    </w:p>
    <w:p w:rsidR="00440077" w:rsidRDefault="00440077">
      <w:pPr>
        <w:pStyle w:val="Standard"/>
      </w:pPr>
    </w:p>
    <w:p w:rsidR="00440077" w:rsidRDefault="0004267A">
      <w:pPr>
        <w:pStyle w:val="Standard"/>
        <w:ind w:firstLine="709"/>
      </w:pPr>
      <w:r>
        <w:rPr>
          <w:rStyle w:val="Fontepargpadro"/>
          <w:b/>
          <w:bCs/>
        </w:rPr>
        <w:t>Objetivo:</w:t>
      </w:r>
      <w:r>
        <w:t xml:space="preserve"> Desenvolver um sistema para receber currículos.</w:t>
      </w:r>
    </w:p>
    <w:p w:rsidR="00440077" w:rsidRDefault="00440077">
      <w:pPr>
        <w:pStyle w:val="Standard"/>
      </w:pPr>
    </w:p>
    <w:p w:rsidR="00440077" w:rsidRDefault="00440077">
      <w:pPr>
        <w:pStyle w:val="Standard"/>
      </w:pPr>
    </w:p>
    <w:p w:rsidR="00440077" w:rsidRDefault="0004267A">
      <w:pPr>
        <w:pStyle w:val="Standard"/>
        <w:jc w:val="center"/>
        <w:rPr>
          <w:b/>
          <w:bCs/>
        </w:rPr>
      </w:pPr>
      <w:r>
        <w:rPr>
          <w:b/>
          <w:bCs/>
        </w:rPr>
        <w:t>Requisitos funcionais:</w:t>
      </w:r>
    </w:p>
    <w:p w:rsidR="00440077" w:rsidRDefault="00440077">
      <w:pPr>
        <w:pStyle w:val="Standard"/>
        <w:jc w:val="center"/>
      </w:pP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exibir as vagas em aberta ao entrar na página, contendo como informações, os requisitos, o salário, a cidade da vaga e uma breve descrição sobre a mesma;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conter uma pá</w:t>
      </w:r>
      <w:r>
        <w:t>gina para cadastro de login, informando informações básicas como: Nome, CPF, E-mail, Data de Nascimento, Senha para acesso ao seu currículo;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Poderá, o candidato, após fazer login, se candidatar as vagas;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Poderá, o candidato, após fazer login, editar inform</w:t>
      </w:r>
      <w:r>
        <w:t>ações sobre o seu currículo, onde deverá informar Experiências Profissionais já vividas, sua formação acadêmica e dados básicos de residência;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existir uma funcionalidade para o candidato anexar uma foto ao currículo;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existir uma funcionalidad</w:t>
      </w:r>
      <w:r>
        <w:t>e para o candidato enviar um PDF, como currículo profissional;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existir uma funcionalidade para o candidato visualizar todos os processos seletivos que ele já participou e o parecer deste processo seletivo por parte do recrutador;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conter uma á</w:t>
      </w:r>
      <w:r>
        <w:t>rea administrativa, para que os recrutadores efetuem administração dos registros;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conter na área administrativa a possibilidade de cadastrar novas vagas para ser exibida no portal;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conter para o recrutador os candidatos que se candidataram as</w:t>
      </w:r>
      <w:r>
        <w:t xml:space="preserve"> vagas;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existir um local para visualizar todos os currículos já cadastrados  no sistema;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possibilitar dos recrutadores administrarem o cadastro de novos recrutadores;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 xml:space="preserve">Deverá possibilitar para os recrutadores realizarem o cadastro de novas </w:t>
      </w:r>
      <w:r>
        <w:t>cidades a serem utilizadas no sistema;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possibilitar manter um cadastro de cargos a serem utilizados no sistema;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possibilitar manter um cadastro de instituições (escolhas, universidades, cursos livres) a serem utilizados no sistema;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pos</w:t>
      </w:r>
      <w:r>
        <w:t>sibilitar manter um cadastro de cursos a serem utilizados no sistema. Estes deverão ser classificados em níveis de escolaridade;</w:t>
      </w:r>
    </w:p>
    <w:p w:rsidR="00440077" w:rsidRDefault="0004267A">
      <w:pPr>
        <w:pStyle w:val="Standard"/>
        <w:numPr>
          <w:ilvl w:val="0"/>
          <w:numId w:val="1"/>
        </w:numPr>
        <w:spacing w:after="160" w:line="256" w:lineRule="auto"/>
        <w:jc w:val="both"/>
      </w:pPr>
      <w:r>
        <w:t>Deverá possibilitar para que o recrutador diga que um candidato foi admitido ou se dê um parecer para o mesmo;</w:t>
      </w:r>
    </w:p>
    <w:p w:rsidR="00440077" w:rsidRDefault="00440077">
      <w:pPr>
        <w:pStyle w:val="Standard"/>
        <w:jc w:val="both"/>
      </w:pPr>
    </w:p>
    <w:p w:rsidR="00440077" w:rsidRDefault="00440077">
      <w:pPr>
        <w:pStyle w:val="Standard"/>
        <w:jc w:val="both"/>
      </w:pPr>
    </w:p>
    <w:p w:rsidR="00440077" w:rsidRDefault="00440077">
      <w:pPr>
        <w:pStyle w:val="Standard"/>
        <w:jc w:val="both"/>
      </w:pPr>
    </w:p>
    <w:p w:rsidR="00440077" w:rsidRDefault="0004267A">
      <w:pPr>
        <w:pStyle w:val="Standard"/>
        <w:jc w:val="center"/>
        <w:rPr>
          <w:b/>
          <w:bCs/>
        </w:rPr>
      </w:pPr>
      <w:r>
        <w:rPr>
          <w:b/>
          <w:bCs/>
        </w:rPr>
        <w:lastRenderedPageBreak/>
        <w:t>Requisitos nã</w:t>
      </w:r>
      <w:r>
        <w:rPr>
          <w:b/>
          <w:bCs/>
        </w:rPr>
        <w:t>o-funcionais</w:t>
      </w:r>
    </w:p>
    <w:p w:rsidR="00440077" w:rsidRDefault="00440077">
      <w:pPr>
        <w:pStyle w:val="Standard"/>
        <w:jc w:val="center"/>
        <w:rPr>
          <w:b/>
          <w:bCs/>
        </w:rPr>
      </w:pPr>
    </w:p>
    <w:p w:rsidR="00440077" w:rsidRDefault="0004267A">
      <w:pPr>
        <w:pStyle w:val="Standard"/>
        <w:numPr>
          <w:ilvl w:val="0"/>
          <w:numId w:val="2"/>
        </w:numPr>
        <w:jc w:val="both"/>
      </w:pPr>
      <w:r>
        <w:t>Será desenvolvido para ambiente WEB;</w:t>
      </w:r>
    </w:p>
    <w:p w:rsidR="00440077" w:rsidRDefault="0004267A">
      <w:pPr>
        <w:pStyle w:val="Standard"/>
        <w:numPr>
          <w:ilvl w:val="0"/>
          <w:numId w:val="2"/>
        </w:numPr>
        <w:jc w:val="both"/>
      </w:pPr>
      <w:r>
        <w:t>Será utilizado o banco de dados PostGresSQL;</w:t>
      </w:r>
    </w:p>
    <w:p w:rsidR="00440077" w:rsidRDefault="0004267A">
      <w:pPr>
        <w:pStyle w:val="Standard"/>
        <w:numPr>
          <w:ilvl w:val="0"/>
          <w:numId w:val="2"/>
        </w:numPr>
        <w:jc w:val="both"/>
      </w:pPr>
      <w:r>
        <w:t>Será utilizado o framework boostrap 3;</w:t>
      </w:r>
    </w:p>
    <w:p w:rsidR="00440077" w:rsidRDefault="0004267A">
      <w:pPr>
        <w:pStyle w:val="Standard"/>
        <w:numPr>
          <w:ilvl w:val="0"/>
          <w:numId w:val="2"/>
        </w:numPr>
        <w:jc w:val="both"/>
      </w:pPr>
      <w:r>
        <w:t>Será utilizado o framework jQuery;</w:t>
      </w:r>
    </w:p>
    <w:p w:rsidR="00440077" w:rsidRDefault="00440077">
      <w:pPr>
        <w:pStyle w:val="Standard"/>
        <w:jc w:val="both"/>
      </w:pPr>
    </w:p>
    <w:p w:rsidR="00440077" w:rsidRDefault="00440077">
      <w:pPr>
        <w:pStyle w:val="Standard"/>
        <w:jc w:val="both"/>
      </w:pPr>
    </w:p>
    <w:p w:rsidR="00440077" w:rsidRDefault="0004267A">
      <w:pPr>
        <w:pStyle w:val="Standard"/>
        <w:jc w:val="center"/>
        <w:rPr>
          <w:b/>
          <w:bCs/>
        </w:rPr>
      </w:pPr>
      <w:r>
        <w:rPr>
          <w:b/>
          <w:bCs/>
        </w:rPr>
        <w:t>Modelo ER</w:t>
      </w:r>
    </w:p>
    <w:p w:rsidR="00440077" w:rsidRDefault="00440077">
      <w:pPr>
        <w:pStyle w:val="Standard"/>
        <w:jc w:val="center"/>
        <w:rPr>
          <w:b/>
          <w:bCs/>
        </w:rPr>
      </w:pPr>
    </w:p>
    <w:p w:rsidR="00440077" w:rsidRDefault="003501FA">
      <w:pPr>
        <w:pStyle w:val="Standard"/>
        <w:jc w:val="center"/>
        <w:rPr>
          <w:b/>
          <w:bCs/>
        </w:rPr>
      </w:pPr>
      <w:r>
        <w:rPr>
          <w:b/>
          <w:bCs/>
          <w:noProof/>
          <w:lang w:eastAsia="pt-BR" w:bidi="ar-SA"/>
        </w:rPr>
        <w:drawing>
          <wp:inline distT="0" distB="0" distL="0" distR="0">
            <wp:extent cx="6120130" cy="4530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07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67A" w:rsidRDefault="0004267A">
      <w:r>
        <w:separator/>
      </w:r>
    </w:p>
  </w:endnote>
  <w:endnote w:type="continuationSeparator" w:id="0">
    <w:p w:rsidR="0004267A" w:rsidRDefault="00042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67A" w:rsidRDefault="0004267A">
      <w:r>
        <w:rPr>
          <w:color w:val="000000"/>
        </w:rPr>
        <w:separator/>
      </w:r>
    </w:p>
  </w:footnote>
  <w:footnote w:type="continuationSeparator" w:id="0">
    <w:p w:rsidR="0004267A" w:rsidRDefault="00042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D446D"/>
    <w:multiLevelType w:val="multilevel"/>
    <w:tmpl w:val="B8B0CF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6F956CA1"/>
    <w:multiLevelType w:val="multilevel"/>
    <w:tmpl w:val="354ABF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40077"/>
    <w:rsid w:val="0004267A"/>
    <w:rsid w:val="003501FA"/>
    <w:rsid w:val="00440077"/>
    <w:rsid w:val="00A3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CF3289-DB3A-49C0-800A-F70E9A7C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Fontepargpadro">
    <w:name w:val="Fonte parág. padrão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Lucas Moura</cp:lastModifiedBy>
  <cp:revision>3</cp:revision>
  <dcterms:created xsi:type="dcterms:W3CDTF">2017-06-07T00:41:00Z</dcterms:created>
  <dcterms:modified xsi:type="dcterms:W3CDTF">2017-06-07T00:41:00Z</dcterms:modified>
</cp:coreProperties>
</file>